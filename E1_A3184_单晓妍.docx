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6F15C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72791E35" wp14:editId="2B88D50F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4326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3B627964" wp14:editId="4BD7BC1B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C26C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3EC19D3A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24B98B72" w14:textId="77777777" w:rsidR="00AC1E74" w:rsidRDefault="00AC1E74" w:rsidP="00020260">
      <w:pPr>
        <w:spacing w:line="720" w:lineRule="auto"/>
      </w:pPr>
    </w:p>
    <w:p w14:paraId="687EF62B" w14:textId="2709511D" w:rsidR="00020260" w:rsidRPr="00020260" w:rsidRDefault="00020260" w:rsidP="001046D9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 w:hint="eastAsia"/>
          <w:b/>
          <w:sz w:val="28"/>
          <w:szCs w:val="28"/>
        </w:rPr>
      </w:pPr>
      <w:proofErr w:type="gramStart"/>
      <w:r w:rsidRPr="00020260">
        <w:rPr>
          <w:rFonts w:ascii="Times New Roman" w:hAnsi="Times New Roman" w:hint="eastAsia"/>
          <w:b/>
          <w:sz w:val="28"/>
          <w:szCs w:val="28"/>
        </w:rPr>
        <w:t xml:space="preserve">题　　</w:t>
      </w:r>
      <w:proofErr w:type="gramEnd"/>
      <w:r w:rsidRPr="00020260">
        <w:rPr>
          <w:rFonts w:ascii="Times New Roman" w:hAnsi="Times New Roman" w:hint="eastAsia"/>
          <w:b/>
          <w:sz w:val="28"/>
          <w:szCs w:val="28"/>
        </w:rPr>
        <w:t>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2F9BE3A" w14:textId="1F498A38" w:rsidR="00020260" w:rsidRDefault="001046D9" w:rsidP="001046D9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单晓妍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3484BA7" w14:textId="38958291" w:rsidR="001046D9" w:rsidRPr="00020260" w:rsidRDefault="001046D9" w:rsidP="001046D9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>
        <w:rPr>
          <w:rFonts w:ascii="Times New Roman" w:hAnsi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24320182203184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2037748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2020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A03F88C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7463A1">
        <w:rPr>
          <w:b/>
          <w:sz w:val="28"/>
          <w:szCs w:val="28"/>
        </w:rPr>
        <w:t>20</w:t>
      </w:r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日</w:t>
      </w:r>
    </w:p>
    <w:p w14:paraId="4562E235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D8CF2CD" w14:textId="02C9E6DD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16AA7053" w14:textId="338A318F" w:rsidR="00BB609F" w:rsidRPr="00BB609F" w:rsidRDefault="00BB609F" w:rsidP="00BB609F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实现双机通信，实现两台计算机通过</w:t>
      </w:r>
      <w:r>
        <w:rPr>
          <w:rFonts w:hint="eastAsia"/>
        </w:rPr>
        <w:t>RS</w:t>
      </w:r>
      <w:r>
        <w:t>-</w:t>
      </w:r>
      <w:r>
        <w:rPr>
          <w:rFonts w:hint="eastAsia"/>
        </w:rPr>
        <w:t>232</w:t>
      </w:r>
      <w:r>
        <w:rPr>
          <w:rFonts w:hint="eastAsia"/>
        </w:rPr>
        <w:t>串口相互连接，实现发送和接受字符串的程序。</w:t>
      </w:r>
    </w:p>
    <w:p w14:paraId="27D4D6C9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2B40AA0C" w14:textId="2E759732" w:rsidR="00491B9C" w:rsidRDefault="00BB609F" w:rsidP="00491B9C">
      <w:pPr>
        <w:pStyle w:val="a0"/>
        <w:spacing w:before="120" w:after="120"/>
        <w:ind w:firstLine="480"/>
      </w:pPr>
      <w:r>
        <w:t>Win10 x64</w:t>
      </w:r>
    </w:p>
    <w:p w14:paraId="703626A3" w14:textId="7FA8589F" w:rsidR="00BB609F" w:rsidRDefault="00BB609F" w:rsidP="00491B9C">
      <w:pPr>
        <w:pStyle w:val="a0"/>
        <w:spacing w:before="120" w:after="120"/>
        <w:ind w:firstLine="480"/>
      </w:pPr>
      <w:r>
        <w:t>VS2015</w:t>
      </w:r>
    </w:p>
    <w:p w14:paraId="785CB5A2" w14:textId="0CD37234" w:rsidR="00BB609F" w:rsidRDefault="00BB609F" w:rsidP="00491B9C">
      <w:pPr>
        <w:pStyle w:val="a0"/>
        <w:spacing w:before="120" w:after="120"/>
        <w:ind w:firstLine="480"/>
      </w:pPr>
      <w:r>
        <w:rPr>
          <w:rFonts w:hint="eastAsia"/>
        </w:rPr>
        <w:t>V</w:t>
      </w:r>
      <w:r>
        <w:t>SPD</w:t>
      </w:r>
    </w:p>
    <w:p w14:paraId="26D0EF7D" w14:textId="2BABB04B" w:rsidR="00BB609F" w:rsidRDefault="00BB609F" w:rsidP="00491B9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C</w:t>
      </w:r>
      <w:r>
        <w:t>#</w:t>
      </w:r>
    </w:p>
    <w:p w14:paraId="6AC85DB5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23BFD04F" w14:textId="7A66BB13" w:rsidR="00892695" w:rsidRDefault="002F4531" w:rsidP="00892695">
      <w:pPr>
        <w:pStyle w:val="a0"/>
        <w:spacing w:before="120" w:after="120"/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vspd</w:t>
      </w:r>
      <w:proofErr w:type="spellEnd"/>
      <w:r>
        <w:rPr>
          <w:rFonts w:hint="eastAsia"/>
        </w:rPr>
        <w:t>软件，新建虚拟串口</w:t>
      </w:r>
    </w:p>
    <w:p w14:paraId="75263E97" w14:textId="0488017A" w:rsidR="00BB609F" w:rsidRDefault="00BB609F" w:rsidP="00892695">
      <w:pPr>
        <w:pStyle w:val="a0"/>
        <w:spacing w:before="120" w:after="120"/>
        <w:ind w:firstLine="480"/>
      </w:pPr>
      <w:r w:rsidRPr="00BB609F">
        <w:rPr>
          <w:noProof/>
        </w:rPr>
        <w:drawing>
          <wp:inline distT="0" distB="0" distL="0" distR="0" wp14:anchorId="79B21835" wp14:editId="5D18F125">
            <wp:extent cx="1769745" cy="202928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82" b="27305"/>
                    <a:stretch/>
                  </pic:blipFill>
                  <pic:spPr bwMode="auto">
                    <a:xfrm>
                      <a:off x="0" y="0"/>
                      <a:ext cx="1770121" cy="202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609F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B609F">
        <w:rPr>
          <w:noProof/>
        </w:rPr>
        <w:drawing>
          <wp:inline distT="0" distB="0" distL="0" distR="0" wp14:anchorId="22AB2BC2" wp14:editId="76826C77">
            <wp:extent cx="3887470" cy="13836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6A5B" w14:textId="20E7FEB9" w:rsidR="00BB609F" w:rsidRDefault="00BB609F" w:rsidP="00892695">
      <w:pPr>
        <w:pStyle w:val="a0"/>
        <w:spacing w:before="120" w:after="120"/>
        <w:ind w:firstLine="480"/>
      </w:pPr>
      <w:r>
        <w:rPr>
          <w:rFonts w:hint="eastAsia"/>
        </w:rPr>
        <w:t>共两对可用虚拟接口</w:t>
      </w:r>
    </w:p>
    <w:p w14:paraId="7F23B05B" w14:textId="4B7DA401" w:rsidR="00BB609F" w:rsidRDefault="00BB609F" w:rsidP="00892695">
      <w:pPr>
        <w:pStyle w:val="a0"/>
        <w:spacing w:before="120" w:after="120"/>
        <w:ind w:firstLine="480"/>
        <w:rPr>
          <w:rFonts w:hint="eastAsia"/>
        </w:rPr>
      </w:pPr>
      <w:r w:rsidRPr="00BB609F">
        <w:rPr>
          <w:noProof/>
        </w:rPr>
        <w:lastRenderedPageBreak/>
        <w:drawing>
          <wp:inline distT="0" distB="0" distL="0" distR="0" wp14:anchorId="7F89EE04" wp14:editId="34A139F6">
            <wp:extent cx="5486400" cy="2922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D452" w14:textId="3EC4B075" w:rsidR="00BB609F" w:rsidRDefault="002F4531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可实时发送，可连续发送</w:t>
      </w:r>
    </w:p>
    <w:p w14:paraId="38743604" w14:textId="77777777" w:rsidR="00BB609F" w:rsidRDefault="00BB609F" w:rsidP="00892695">
      <w:pPr>
        <w:pStyle w:val="a0"/>
        <w:spacing w:before="120" w:after="120"/>
        <w:ind w:firstLine="480"/>
        <w:rPr>
          <w:rFonts w:hint="eastAsia"/>
        </w:rPr>
      </w:pPr>
    </w:p>
    <w:p w14:paraId="10A71B6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1454F176" w14:textId="34B127C0" w:rsidR="00D4081B" w:rsidRDefault="002F4531" w:rsidP="004F7E27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在安装</w:t>
      </w:r>
      <w:bookmarkStart w:id="0" w:name="_GoBack"/>
      <w:bookmarkEnd w:id="0"/>
      <w:r>
        <w:rPr>
          <w:rFonts w:hint="eastAsia"/>
        </w:rPr>
        <w:t>虚拟机时出现问题，因此选用</w:t>
      </w:r>
      <w:proofErr w:type="spellStart"/>
      <w:r>
        <w:rPr>
          <w:rFonts w:hint="eastAsia"/>
        </w:rPr>
        <w:t>v</w:t>
      </w:r>
      <w:r>
        <w:t>spd</w:t>
      </w:r>
      <w:proofErr w:type="spellEnd"/>
      <w:r>
        <w:rPr>
          <w:rFonts w:hint="eastAsia"/>
        </w:rPr>
        <w:t>软件。</w:t>
      </w:r>
    </w:p>
    <w:p w14:paraId="19BFE9CD" w14:textId="633EF04A"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D120E" w14:textId="77777777" w:rsidR="00733DED" w:rsidRDefault="00733DED" w:rsidP="007463A1">
      <w:r>
        <w:separator/>
      </w:r>
    </w:p>
  </w:endnote>
  <w:endnote w:type="continuationSeparator" w:id="0">
    <w:p w14:paraId="3D39939A" w14:textId="77777777" w:rsidR="00733DED" w:rsidRDefault="00733DED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B98CB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6C16E" w14:textId="77777777" w:rsidR="00733DED" w:rsidRDefault="00733DED" w:rsidP="007463A1">
      <w:r>
        <w:separator/>
      </w:r>
    </w:p>
  </w:footnote>
  <w:footnote w:type="continuationSeparator" w:id="0">
    <w:p w14:paraId="48644737" w14:textId="77777777" w:rsidR="00733DED" w:rsidRDefault="00733DED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851D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6D9"/>
    <w:rsid w:val="00020260"/>
    <w:rsid w:val="00097805"/>
    <w:rsid w:val="001046D9"/>
    <w:rsid w:val="0011621D"/>
    <w:rsid w:val="002F4531"/>
    <w:rsid w:val="00361E53"/>
    <w:rsid w:val="003D6017"/>
    <w:rsid w:val="00454347"/>
    <w:rsid w:val="00454802"/>
    <w:rsid w:val="00491B9C"/>
    <w:rsid w:val="004F7E27"/>
    <w:rsid w:val="00542597"/>
    <w:rsid w:val="00733DED"/>
    <w:rsid w:val="007463A1"/>
    <w:rsid w:val="00892695"/>
    <w:rsid w:val="0097038D"/>
    <w:rsid w:val="00AC1E74"/>
    <w:rsid w:val="00B377AF"/>
    <w:rsid w:val="00BB609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6CE19"/>
  <w15:chartTrackingRefBased/>
  <w15:docId w15:val="{C3BC6227-648C-48C1-B608-F136EE8A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terenet%20downloads\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62FA-9CB4-47ED-B094-5A474B06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实验报告格式.dotx</Template>
  <TotalTime>1080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shan</dc:creator>
  <cp:keywords/>
  <dc:description/>
  <cp:lastModifiedBy>shan shyanne</cp:lastModifiedBy>
  <cp:revision>1</cp:revision>
  <dcterms:created xsi:type="dcterms:W3CDTF">2020-02-29T13:16:00Z</dcterms:created>
  <dcterms:modified xsi:type="dcterms:W3CDTF">2020-03-01T07:16:00Z</dcterms:modified>
</cp:coreProperties>
</file>